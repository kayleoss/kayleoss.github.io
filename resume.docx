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C2E7C" w14:textId="77777777" w:rsidR="00F015DE" w:rsidRDefault="000201D0">
      <w:pPr>
        <w:pStyle w:val="Heading1"/>
      </w:pPr>
      <w:r>
        <w:t>Objective</w:t>
      </w:r>
    </w:p>
    <w:sdt>
      <w:sdtPr>
        <w:id w:val="9459735"/>
        <w:placeholder>
          <w:docPart w:val="51B6D5AB66E549418D7382A5CF89BF77"/>
        </w:placeholder>
      </w:sdtPr>
      <w:sdtContent>
        <w:p w14:paraId="7C204733" w14:textId="7887475D" w:rsidR="00F015DE" w:rsidRDefault="000D023F">
          <w:pPr>
            <w:pStyle w:val="BodyText"/>
          </w:pPr>
          <w:r>
            <w:t xml:space="preserve">Katie is a technology </w:t>
          </w:r>
          <w:r w:rsidR="008F104B">
            <w:t>enthusiast</w:t>
          </w:r>
          <w:r w:rsidR="00D17650">
            <w:t xml:space="preserve"> with a hospitality &amp; business background</w:t>
          </w:r>
          <w:r w:rsidR="009A00B1">
            <w:t>. She’s</w:t>
          </w:r>
          <w:r w:rsidR="00A20F50">
            <w:t xml:space="preserve"> </w:t>
          </w:r>
          <w:r w:rsidR="009A00B1">
            <w:t xml:space="preserve">building </w:t>
          </w:r>
          <w:r w:rsidR="00A20F50">
            <w:t>beautiful and responsive landing pages, websites</w:t>
          </w:r>
          <w:r w:rsidR="009A00B1">
            <w:t xml:space="preserve">, and web apps </w:t>
          </w:r>
          <w:r w:rsidR="00D17650">
            <w:t>while following best practices and maintaining cross-browser compatibility.</w:t>
          </w:r>
        </w:p>
      </w:sdtContent>
    </w:sdt>
    <w:p w14:paraId="7D586EE7" w14:textId="77777777" w:rsidR="00F015DE" w:rsidRDefault="000201D0">
      <w:pPr>
        <w:pStyle w:val="Heading1"/>
      </w:pPr>
      <w:r>
        <w:t>Experience</w:t>
      </w:r>
    </w:p>
    <w:p w14:paraId="44A38C07" w14:textId="77777777" w:rsidR="00F015DE" w:rsidRDefault="009A00B1">
      <w:pPr>
        <w:pStyle w:val="Heading2"/>
      </w:pPr>
      <w:sdt>
        <w:sdtPr>
          <w:id w:val="9459739"/>
          <w:placeholder>
            <w:docPart w:val="8D6B68784C527F44A62045C46437A121"/>
          </w:placeholder>
        </w:sdtPr>
        <w:sdtContent>
          <w:r w:rsidR="000D023F">
            <w:t>Neshama Therapy – Web Developer</w:t>
          </w:r>
        </w:sdtContent>
      </w:sdt>
      <w:r w:rsidR="000201D0">
        <w:tab/>
      </w:r>
      <w:r w:rsidR="000D023F">
        <w:t>April 2016 to Present</w:t>
      </w:r>
    </w:p>
    <w:sdt>
      <w:sdtPr>
        <w:id w:val="9459741"/>
        <w:placeholder>
          <w:docPart w:val="44CA9507A227A94E97D1555C7DEE8A66"/>
        </w:placeholder>
      </w:sdtPr>
      <w:sdtContent>
        <w:p w14:paraId="513FC8FA" w14:textId="6054449C" w:rsidR="00F015DE" w:rsidRDefault="009A00B1">
          <w:pPr>
            <w:pStyle w:val="BodyText"/>
          </w:pPr>
          <w:r>
            <w:t>Design and create animated, responsive website using HTML, CSS, PHP, JavaScript, Jquery, Bootstrap, and NPM. Create contact form with validated inputs and linked to backend (PHP). Setup hosting and domain. Continuous maintenance and update website. Create and design rates cards and business cards.</w:t>
          </w:r>
        </w:p>
      </w:sdtContent>
    </w:sdt>
    <w:p w14:paraId="170DEFE5" w14:textId="4F77CEB3" w:rsidR="00F015DE" w:rsidRDefault="009A00B1">
      <w:pPr>
        <w:pStyle w:val="Heading2"/>
      </w:pPr>
      <w:sdt>
        <w:sdtPr>
          <w:id w:val="9459744"/>
          <w:placeholder>
            <w:docPart w:val="8AE4A7AFF548A948B842CED4DCCF05D0"/>
          </w:placeholder>
        </w:sdtPr>
        <w:sdtContent>
          <w:r w:rsidR="008433F0">
            <w:t>Freelance (</w:t>
          </w:r>
          <w:r w:rsidR="005D71DB">
            <w:t>Contract</w:t>
          </w:r>
          <w:r w:rsidR="008433F0">
            <w:t>)</w:t>
          </w:r>
          <w:r w:rsidR="00A80E9A">
            <w:t xml:space="preserve"> – </w:t>
          </w:r>
          <w:r w:rsidR="00D17650">
            <w:t>Web Developer</w:t>
          </w:r>
        </w:sdtContent>
      </w:sdt>
      <w:r w:rsidR="000201D0">
        <w:tab/>
      </w:r>
      <w:r w:rsidR="00D17650">
        <w:t>June 2017 to Present</w:t>
      </w:r>
    </w:p>
    <w:sdt>
      <w:sdtPr>
        <w:id w:val="9459745"/>
        <w:placeholder>
          <w:docPart w:val="0AF4153135681144BAFEA6B9076A1F5D"/>
        </w:placeholder>
      </w:sdtPr>
      <w:sdtContent>
        <w:p w14:paraId="0CB8EC33" w14:textId="336DA0A2" w:rsidR="00F015DE" w:rsidRDefault="00D17650">
          <w:pPr>
            <w:pStyle w:val="BodyText"/>
          </w:pPr>
          <w:r>
            <w:t xml:space="preserve">Cooperating with clients to design, </w:t>
          </w:r>
          <w:r w:rsidR="00396626">
            <w:t>setup (</w:t>
          </w:r>
          <w:r w:rsidR="007F2A00">
            <w:t>host &amp; domain)</w:t>
          </w:r>
          <w:r>
            <w:t>, and create beautiful responsive landing pages and websites using HTML, CSS, JavaScript, and Jquery. Write extremely neat readable code and help troubleshoot bugs/glitches whenever required.</w:t>
          </w:r>
        </w:p>
      </w:sdtContent>
    </w:sdt>
    <w:p w14:paraId="2D4A295C" w14:textId="132A60CC" w:rsidR="00F015DE" w:rsidRDefault="009A00B1">
      <w:pPr>
        <w:pStyle w:val="Heading2"/>
      </w:pPr>
      <w:sdt>
        <w:sdtPr>
          <w:id w:val="9459746"/>
          <w:placeholder>
            <w:docPart w:val="4C59AC012D3AAF4B8FBE914601BE9A18"/>
          </w:placeholder>
        </w:sdtPr>
        <w:sdtContent>
          <w:r w:rsidR="00D17650">
            <w:t xml:space="preserve">Hothouse Restaurant and Bar </w:t>
          </w:r>
          <w:r w:rsidR="000D023F">
            <w:t xml:space="preserve"> - </w:t>
          </w:r>
          <w:r w:rsidR="00185E0B">
            <w:t>Research</w:t>
          </w:r>
          <w:r w:rsidR="00034BC0">
            <w:t xml:space="preserve"> Analyst</w:t>
          </w:r>
        </w:sdtContent>
      </w:sdt>
      <w:r w:rsidR="000201D0">
        <w:tab/>
      </w:r>
      <w:r w:rsidR="00D17650">
        <w:t>January 2017</w:t>
      </w:r>
      <w:r w:rsidR="000D023F">
        <w:t xml:space="preserve"> to </w:t>
      </w:r>
      <w:r w:rsidR="00D17650">
        <w:t>April 2017</w:t>
      </w:r>
    </w:p>
    <w:sdt>
      <w:sdtPr>
        <w:id w:val="9459747"/>
        <w:placeholder>
          <w:docPart w:val="6CD3CFDCE36F784EBC63CF714F67982B"/>
        </w:placeholder>
      </w:sdtPr>
      <w:sdtEndPr>
        <w:rPr>
          <w:i/>
        </w:rPr>
      </w:sdtEndPr>
      <w:sdtContent>
        <w:p w14:paraId="1121772E" w14:textId="7014D225" w:rsidR="00A80E9A" w:rsidRDefault="00D17650">
          <w:pPr>
            <w:pStyle w:val="BodyText"/>
          </w:pPr>
          <w:r>
            <w:t>Worked in a team of 4 to create a</w:t>
          </w:r>
          <w:r w:rsidR="00A8163A">
            <w:t>nd present a</w:t>
          </w:r>
          <w:r w:rsidR="008F7447">
            <w:t xml:space="preserve"> completed </w:t>
          </w:r>
          <w:r>
            <w:t xml:space="preserve">community and site analysis using professional practices and tools such as Microsoft Word, Microsoft Excel, </w:t>
          </w:r>
          <w:r w:rsidR="00A8163A">
            <w:t>and SimplyAnalytics</w:t>
          </w:r>
          <w:r w:rsidR="002D12C3">
            <w:t xml:space="preserve"> after surveying local community residents and customers of the restaurant.</w:t>
          </w:r>
        </w:p>
        <w:p w14:paraId="4BE5E17F" w14:textId="77777777" w:rsidR="00A80E9A" w:rsidRPr="00E146DE" w:rsidRDefault="009A00B1" w:rsidP="00A80E9A">
          <w:pPr>
            <w:pStyle w:val="Heading2"/>
            <w:rPr>
              <w:u w:val="single"/>
            </w:rPr>
          </w:pPr>
          <w:sdt>
            <w:sdtPr>
              <w:id w:val="252165260"/>
              <w:placeholder>
                <w:docPart w:val="825CD481E4BF8E40AFD7FAD1F6AB5603"/>
              </w:placeholder>
            </w:sdtPr>
            <w:sdtEndPr>
              <w:rPr>
                <w:u w:val="single"/>
              </w:rPr>
            </w:sdtEndPr>
            <w:sdtContent>
              <w:r w:rsidR="00D17650" w:rsidRPr="00E146DE">
                <w:rPr>
                  <w:u w:val="single"/>
                </w:rPr>
                <w:t>Hospitality</w:t>
              </w:r>
              <w:r w:rsidR="00A80E9A" w:rsidRPr="00E146DE">
                <w:rPr>
                  <w:u w:val="single"/>
                </w:rPr>
                <w:t xml:space="preserve"> Experience:</w:t>
              </w:r>
            </w:sdtContent>
          </w:sdt>
        </w:p>
        <w:sdt>
          <w:sdtPr>
            <w:id w:val="-1189446132"/>
            <w:placeholder>
              <w:docPart w:val="95D68199CEF0374A84FE508F30C80BD9"/>
            </w:placeholder>
          </w:sdtPr>
          <w:sdtEndPr>
            <w:rPr>
              <w:i/>
            </w:rPr>
          </w:sdtEndPr>
          <w:sdtContent>
            <w:p w14:paraId="4D08B168" w14:textId="77777777" w:rsidR="00A80E9A" w:rsidRDefault="00A80E9A" w:rsidP="00A20F50">
              <w:pPr>
                <w:pStyle w:val="NoSpacing"/>
              </w:pPr>
              <w:r>
                <w:t xml:space="preserve">Arts &amp; Letters Club Toronto – </w:t>
              </w:r>
              <w:r w:rsidRPr="00A20F50">
                <w:rPr>
                  <w:b/>
                </w:rPr>
                <w:t>Kitchen Assistant</w:t>
              </w:r>
              <w:r>
                <w:t xml:space="preserve">, </w:t>
              </w:r>
              <w:r w:rsidRPr="00A20F50">
                <w:rPr>
                  <w:i/>
                </w:rPr>
                <w:t>May 201</w:t>
              </w:r>
              <w:r w:rsidR="00D17650">
                <w:rPr>
                  <w:i/>
                </w:rPr>
                <w:t>7</w:t>
              </w:r>
              <w:r w:rsidRPr="00A20F50">
                <w:rPr>
                  <w:i/>
                </w:rPr>
                <w:t xml:space="preserve"> to September 201</w:t>
              </w:r>
              <w:r w:rsidR="00D17650">
                <w:rPr>
                  <w:i/>
                </w:rPr>
                <w:t>7</w:t>
              </w:r>
            </w:p>
            <w:p w14:paraId="618ACEAD" w14:textId="77777777" w:rsidR="00A80E9A" w:rsidRDefault="00A80E9A" w:rsidP="00A20F50">
              <w:pPr>
                <w:pStyle w:val="NoSpacing"/>
                <w:rPr>
                  <w:i/>
                </w:rPr>
              </w:pPr>
              <w:r>
                <w:t xml:space="preserve">Pusateri’s Fine Foods – </w:t>
              </w:r>
              <w:r w:rsidRPr="00A20F50">
                <w:rPr>
                  <w:b/>
                </w:rPr>
                <w:t>Cashier</w:t>
              </w:r>
              <w:r>
                <w:t xml:space="preserve">, </w:t>
              </w:r>
              <w:r w:rsidRPr="00A20F50">
                <w:rPr>
                  <w:i/>
                </w:rPr>
                <w:t>November 2016 to January 2017</w:t>
              </w:r>
            </w:p>
            <w:p w14:paraId="2527B245" w14:textId="77777777" w:rsidR="00464EDE" w:rsidRDefault="00464EDE" w:rsidP="00A20F50">
              <w:pPr>
                <w:pStyle w:val="NoSpacing"/>
                <w:rPr>
                  <w:i/>
                </w:rPr>
              </w:pPr>
              <w:r>
                <w:t xml:space="preserve">City Sightseeing Toronto – </w:t>
              </w:r>
              <w:r w:rsidRPr="00464EDE">
                <w:rPr>
                  <w:b/>
                </w:rPr>
                <w:t>Tour Guide</w:t>
              </w:r>
              <w:r>
                <w:t xml:space="preserve">, </w:t>
              </w:r>
              <w:r w:rsidRPr="00464EDE">
                <w:rPr>
                  <w:i/>
                </w:rPr>
                <w:t>September 2016 to November 2016</w:t>
              </w:r>
            </w:p>
            <w:p w14:paraId="7EEEB85C" w14:textId="77777777" w:rsidR="00464EDE" w:rsidRPr="00464EDE" w:rsidRDefault="00464EDE" w:rsidP="00A20F50">
              <w:pPr>
                <w:pStyle w:val="NoSpacing"/>
              </w:pPr>
              <w:r>
                <w:t xml:space="preserve">Pride Toronto – </w:t>
              </w:r>
              <w:r w:rsidRPr="00464EDE">
                <w:rPr>
                  <w:b/>
                </w:rPr>
                <w:t>Photographer</w:t>
              </w:r>
              <w:r>
                <w:t xml:space="preserve">, </w:t>
              </w:r>
              <w:r w:rsidRPr="00464EDE">
                <w:rPr>
                  <w:i/>
                </w:rPr>
                <w:t>April 2016 to September 2016</w:t>
              </w:r>
            </w:p>
            <w:p w14:paraId="2723A393" w14:textId="6A5FFFB5" w:rsidR="00F015DE" w:rsidRDefault="0082417B" w:rsidP="00A20F50">
              <w:pPr>
                <w:pStyle w:val="NoSpacing"/>
              </w:pPr>
              <w:r>
                <w:t>SSP Canada</w:t>
              </w:r>
              <w:r w:rsidR="00A80E9A">
                <w:t xml:space="preserve"> – </w:t>
              </w:r>
              <w:r w:rsidR="00E146DE">
                <w:rPr>
                  <w:b/>
                </w:rPr>
                <w:t>Food Attendant/Cashier</w:t>
              </w:r>
              <w:r w:rsidR="00A80E9A" w:rsidRPr="00A20F50">
                <w:rPr>
                  <w:i/>
                </w:rPr>
                <w:t>, January 2014 to October 2015</w:t>
              </w:r>
            </w:p>
          </w:sdtContent>
        </w:sdt>
      </w:sdtContent>
    </w:sdt>
    <w:p w14:paraId="1D470583" w14:textId="77777777" w:rsidR="00F015DE" w:rsidRDefault="000201D0">
      <w:pPr>
        <w:pStyle w:val="Heading1"/>
      </w:pPr>
      <w:r>
        <w:t>Education</w:t>
      </w:r>
    </w:p>
    <w:p w14:paraId="48AB3487" w14:textId="77777777" w:rsidR="00F015DE" w:rsidRDefault="009A00B1" w:rsidP="00E146DE">
      <w:pPr>
        <w:pStyle w:val="NoSpacing"/>
      </w:pPr>
      <w:sdt>
        <w:sdtPr>
          <w:id w:val="9459748"/>
          <w:placeholder>
            <w:docPart w:val="205B3437AF6BC4449278E68AEB586568"/>
          </w:placeholder>
        </w:sdtPr>
        <w:sdtEndPr>
          <w:rPr>
            <w:b/>
          </w:rPr>
        </w:sdtEndPr>
        <w:sdtContent>
          <w:r w:rsidR="008F104B" w:rsidRPr="00E146DE">
            <w:rPr>
              <w:b/>
            </w:rPr>
            <w:t>Ryerson University – Bachelor of Commerce</w:t>
          </w:r>
        </w:sdtContent>
      </w:sdt>
      <w:r w:rsidR="000201D0">
        <w:tab/>
      </w:r>
      <w:r w:rsidR="00A80E9A" w:rsidRPr="00E146DE">
        <w:rPr>
          <w:b/>
        </w:rPr>
        <w:t>Expected Graduation</w:t>
      </w:r>
      <w:r w:rsidR="008F104B" w:rsidRPr="00E146DE">
        <w:rPr>
          <w:b/>
        </w:rPr>
        <w:t xml:space="preserve"> 2019</w:t>
      </w:r>
    </w:p>
    <w:p w14:paraId="6B0AF2E3" w14:textId="77777777" w:rsidR="00A80E9A" w:rsidRDefault="00A80E9A" w:rsidP="00E146DE">
      <w:pPr>
        <w:pStyle w:val="NoSpacing"/>
        <w:rPr>
          <w:i/>
        </w:rPr>
      </w:pPr>
      <w:r w:rsidRPr="00A80E9A">
        <w:rPr>
          <w:i/>
        </w:rPr>
        <w:t>Hospitality and Tourism Management</w:t>
      </w:r>
    </w:p>
    <w:p w14:paraId="496FED0F" w14:textId="77777777" w:rsidR="00E146DE" w:rsidRPr="00A80E9A" w:rsidRDefault="00E146DE" w:rsidP="00E146DE">
      <w:pPr>
        <w:pStyle w:val="NoSpacing"/>
        <w:rPr>
          <w:i/>
        </w:rPr>
      </w:pPr>
    </w:p>
    <w:p w14:paraId="1E14D21F" w14:textId="38AE2FD2" w:rsidR="00F015DE" w:rsidRDefault="009A00B1" w:rsidP="00E146DE">
      <w:pPr>
        <w:pStyle w:val="NoSpacing"/>
      </w:pPr>
      <w:sdt>
        <w:sdtPr>
          <w:id w:val="9459752"/>
          <w:placeholder>
            <w:docPart w:val="F9E2752374DB2B42B67BA655E882F48B"/>
          </w:placeholder>
        </w:sdtPr>
        <w:sdtContent>
          <w:r w:rsidR="008F104B" w:rsidRPr="00E146DE">
            <w:rPr>
              <w:b/>
            </w:rPr>
            <w:t>Lorne Park Secondary School – OSSD</w:t>
          </w:r>
        </w:sdtContent>
      </w:sdt>
      <w:r w:rsidR="000201D0">
        <w:tab/>
      </w:r>
      <w:r w:rsidR="00E146DE">
        <w:tab/>
      </w:r>
      <w:r w:rsidR="008F104B" w:rsidRPr="00E146DE">
        <w:rPr>
          <w:b/>
        </w:rPr>
        <w:t>2010 - 2014</w:t>
      </w:r>
    </w:p>
    <w:p w14:paraId="1FCDB938" w14:textId="6EFE953D" w:rsidR="00F015DE" w:rsidRDefault="009B0CA4">
      <w:pPr>
        <w:pStyle w:val="Heading1"/>
      </w:pPr>
      <w:r>
        <w:t>Skills</w:t>
      </w:r>
    </w:p>
    <w:p w14:paraId="5D4C1A9A" w14:textId="263663B3" w:rsidR="009B0CA4" w:rsidRDefault="009B0CA4" w:rsidP="00D17650">
      <w:pPr>
        <w:pStyle w:val="NoSpacing"/>
        <w:spacing w:line="276" w:lineRule="auto"/>
      </w:pPr>
      <w:r w:rsidRPr="00A35517">
        <w:rPr>
          <w:b/>
        </w:rPr>
        <w:t>Languages</w:t>
      </w:r>
      <w:r w:rsidR="00A35517">
        <w:rPr>
          <w:b/>
        </w:rPr>
        <w:t>/Libraries/Frameworks</w:t>
      </w:r>
      <w:r>
        <w:t>: HTML, CSS, JavaS</w:t>
      </w:r>
      <w:r w:rsidR="00C42342">
        <w:t>cript, Jquery, Angular, PHP</w:t>
      </w:r>
      <w:r w:rsidR="009A00B1">
        <w:t>, gulp</w:t>
      </w:r>
      <w:r w:rsidR="00C42342">
        <w:t>, Bootstrap, Foundation UI</w:t>
      </w:r>
    </w:p>
    <w:p w14:paraId="20715516" w14:textId="77777777" w:rsidR="005344DA" w:rsidRDefault="005344DA" w:rsidP="00D17650">
      <w:pPr>
        <w:pStyle w:val="NoSpacing"/>
        <w:spacing w:line="276" w:lineRule="auto"/>
      </w:pPr>
    </w:p>
    <w:p w14:paraId="02690433" w14:textId="0258DD82" w:rsidR="009B0CA4" w:rsidRDefault="009B0CA4" w:rsidP="00D17650">
      <w:pPr>
        <w:pStyle w:val="NoSpacing"/>
        <w:spacing w:line="276" w:lineRule="auto"/>
      </w:pPr>
      <w:r w:rsidRPr="00A35517">
        <w:rPr>
          <w:b/>
        </w:rPr>
        <w:t>Tools</w:t>
      </w:r>
      <w:r w:rsidR="00C42342">
        <w:t>: Github</w:t>
      </w:r>
      <w:r>
        <w:t>, Git,</w:t>
      </w:r>
      <w:r w:rsidR="00C42342">
        <w:t xml:space="preserve"> Command Line, Npm,</w:t>
      </w:r>
      <w:r>
        <w:t xml:space="preserve"> Adobe Photoshop, Adobe </w:t>
      </w:r>
      <w:r w:rsidR="00C42342">
        <w:t>Illustrator</w:t>
      </w:r>
      <w:r w:rsidR="00A35517">
        <w:t xml:space="preserve">, </w:t>
      </w:r>
      <w:r>
        <w:t>Microsoft Office, MAMP</w:t>
      </w:r>
    </w:p>
    <w:p w14:paraId="36D9E1D1" w14:textId="77777777" w:rsidR="005344DA" w:rsidRDefault="005344DA" w:rsidP="00D17650">
      <w:pPr>
        <w:pStyle w:val="NoSpacing"/>
        <w:spacing w:line="276" w:lineRule="auto"/>
      </w:pPr>
    </w:p>
    <w:p w14:paraId="6999667B" w14:textId="3FE55CE0" w:rsidR="009B0CA4" w:rsidRDefault="009B0CA4" w:rsidP="00D17650">
      <w:pPr>
        <w:pStyle w:val="NoSpacing"/>
        <w:spacing w:line="276" w:lineRule="auto"/>
      </w:pPr>
      <w:r w:rsidRPr="00A35517">
        <w:rPr>
          <w:b/>
        </w:rPr>
        <w:t>Other</w:t>
      </w:r>
      <w:r>
        <w:t xml:space="preserve">: </w:t>
      </w:r>
      <w:r w:rsidR="00C42342">
        <w:t>Customer Service &amp; Troubleshooting</w:t>
      </w:r>
      <w:bookmarkStart w:id="0" w:name="_GoBack"/>
      <w:bookmarkEnd w:id="0"/>
    </w:p>
    <w:sectPr w:rsidR="009B0CA4"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68AE9" w14:textId="77777777" w:rsidR="009A00B1" w:rsidRDefault="009A00B1">
      <w:r>
        <w:separator/>
      </w:r>
    </w:p>
  </w:endnote>
  <w:endnote w:type="continuationSeparator" w:id="0">
    <w:p w14:paraId="768C30D6" w14:textId="77777777" w:rsidR="009A00B1" w:rsidRDefault="009A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5609F" w14:textId="77777777" w:rsidR="009A00B1" w:rsidRDefault="009A00B1">
    <w:pPr>
      <w:pStyle w:val="Footer"/>
    </w:pPr>
    <w:r>
      <w:fldChar w:fldCharType="begin"/>
    </w:r>
    <w:r>
      <w:instrText xml:space="preserve"> Page </w:instrText>
    </w:r>
    <w:r>
      <w:fldChar w:fldCharType="separate"/>
    </w:r>
    <w:r w:rsidR="0000442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5F377" w14:textId="77777777" w:rsidR="009A00B1" w:rsidRDefault="009A00B1">
      <w:r>
        <w:separator/>
      </w:r>
    </w:p>
  </w:footnote>
  <w:footnote w:type="continuationSeparator" w:id="0">
    <w:p w14:paraId="064C98B3" w14:textId="77777777" w:rsidR="009A00B1" w:rsidRDefault="009A0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9A00B1" w14:paraId="48D086C1" w14:textId="77777777">
      <w:trPr>
        <w:trHeight w:val="720"/>
      </w:trPr>
      <w:tc>
        <w:tcPr>
          <w:tcW w:w="10188" w:type="dxa"/>
          <w:vAlign w:val="center"/>
        </w:tcPr>
        <w:p w14:paraId="0D3F022F" w14:textId="77777777" w:rsidR="009A00B1" w:rsidRDefault="009A00B1"/>
      </w:tc>
      <w:tc>
        <w:tcPr>
          <w:tcW w:w="720" w:type="dxa"/>
          <w:shd w:val="clear" w:color="auto" w:fill="4F81BD" w:themeFill="accent1"/>
          <w:vAlign w:val="center"/>
        </w:tcPr>
        <w:p w14:paraId="45437AF3" w14:textId="77777777" w:rsidR="009A00B1" w:rsidRDefault="009A00B1"/>
      </w:tc>
    </w:tr>
  </w:tbl>
  <w:p w14:paraId="02CE8916" w14:textId="77777777" w:rsidR="009A00B1" w:rsidRDefault="009A00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9A00B1" w14:paraId="6882F024" w14:textId="77777777">
      <w:tc>
        <w:tcPr>
          <w:tcW w:w="9288" w:type="dxa"/>
          <w:vAlign w:val="center"/>
        </w:tcPr>
        <w:p w14:paraId="24A7DB42" w14:textId="77777777" w:rsidR="009A00B1" w:rsidRDefault="009A00B1">
          <w:pPr>
            <w:pStyle w:val="Title"/>
          </w:pPr>
          <w:r>
            <w:t>Katie Liu</w:t>
          </w:r>
        </w:p>
        <w:p w14:paraId="56932DF2" w14:textId="18E391F4" w:rsidR="009A00B1" w:rsidRDefault="009A00B1" w:rsidP="000D023F">
          <w:pPr>
            <w:pStyle w:val="ContactDetails"/>
          </w:pPr>
          <w:r>
            <w:sym w:font="Wingdings 2" w:char="F097"/>
          </w:r>
          <w:r>
            <w:t>633 Bay street, Toronto, ON M5G2G4</w:t>
          </w:r>
          <w:r>
            <w:br/>
          </w:r>
          <w:r>
            <w:sym w:font="Wingdings 2" w:char="F097"/>
          </w:r>
          <w:r>
            <w:t xml:space="preserve">Phone: (647) 632 1715 </w:t>
          </w:r>
          <w:r>
            <w:sym w:font="Wingdings 2" w:char="F097"/>
          </w:r>
          <w:r>
            <w:t xml:space="preserve"> E-Mail: Katie_acting@live.ca </w:t>
          </w:r>
        </w:p>
        <w:p w14:paraId="675674E1" w14:textId="4E6683D0" w:rsidR="009A00B1" w:rsidRDefault="009A00B1" w:rsidP="00446E38">
          <w:pPr>
            <w:pStyle w:val="ContactDetails"/>
          </w:pPr>
          <w:r>
            <w:sym w:font="Wingdings 2" w:char="F097"/>
          </w:r>
          <w:r w:rsidR="00446E38">
            <w:t xml:space="preserve"> Website</w:t>
          </w:r>
          <w:r>
            <w:t xml:space="preserve">:  </w:t>
          </w:r>
          <w:hyperlink r:id="rId1" w:history="1">
            <w:r w:rsidR="00446E38" w:rsidRPr="00A76C0F">
              <w:rPr>
                <w:rStyle w:val="Hyperlink"/>
              </w:rPr>
              <w:t>http://katieliu.ca</w:t>
            </w:r>
          </w:hyperlink>
          <w:r w:rsidR="00446E38">
            <w:t xml:space="preserve"> </w:t>
          </w:r>
        </w:p>
      </w:tc>
      <w:tc>
        <w:tcPr>
          <w:tcW w:w="1728" w:type="dxa"/>
          <w:vAlign w:val="center"/>
        </w:tcPr>
        <w:p w14:paraId="7ACEBF04" w14:textId="049B57A7" w:rsidR="009A00B1" w:rsidRDefault="00004424">
          <w:pPr>
            <w:pStyle w:val="Initials"/>
          </w:pPr>
          <w:r>
            <w:rPr>
              <w:noProof/>
            </w:rPr>
            <w:drawing>
              <wp:inline distT="0" distB="0" distL="0" distR="0" wp14:anchorId="567E572A" wp14:editId="2B437887">
                <wp:extent cx="840740" cy="78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841538" cy="783063"/>
                        </a:xfrm>
                        <a:prstGeom prst="rect">
                          <a:avLst/>
                        </a:prstGeom>
                      </pic:spPr>
                    </pic:pic>
                  </a:graphicData>
                </a:graphic>
              </wp:inline>
            </w:drawing>
          </w:r>
        </w:p>
      </w:tc>
    </w:tr>
  </w:tbl>
  <w:p w14:paraId="0243804E" w14:textId="77777777" w:rsidR="009A00B1" w:rsidRDefault="009A00B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D023F"/>
    <w:rsid w:val="00004424"/>
    <w:rsid w:val="000201D0"/>
    <w:rsid w:val="00034BC0"/>
    <w:rsid w:val="000B233E"/>
    <w:rsid w:val="000D023F"/>
    <w:rsid w:val="000F739A"/>
    <w:rsid w:val="00185E0B"/>
    <w:rsid w:val="001F21FF"/>
    <w:rsid w:val="002D12C3"/>
    <w:rsid w:val="0036304F"/>
    <w:rsid w:val="00396626"/>
    <w:rsid w:val="00437BEB"/>
    <w:rsid w:val="00446E38"/>
    <w:rsid w:val="00464EDE"/>
    <w:rsid w:val="00465A55"/>
    <w:rsid w:val="005344DA"/>
    <w:rsid w:val="00571C97"/>
    <w:rsid w:val="005D1780"/>
    <w:rsid w:val="005D71DB"/>
    <w:rsid w:val="0078650F"/>
    <w:rsid w:val="007F2A00"/>
    <w:rsid w:val="008118CC"/>
    <w:rsid w:val="0082417B"/>
    <w:rsid w:val="008433F0"/>
    <w:rsid w:val="008F104B"/>
    <w:rsid w:val="008F7447"/>
    <w:rsid w:val="00995900"/>
    <w:rsid w:val="009A00B1"/>
    <w:rsid w:val="009B0CA4"/>
    <w:rsid w:val="00A20F50"/>
    <w:rsid w:val="00A35517"/>
    <w:rsid w:val="00A80E9A"/>
    <w:rsid w:val="00A8163A"/>
    <w:rsid w:val="00BA551E"/>
    <w:rsid w:val="00C42342"/>
    <w:rsid w:val="00D17650"/>
    <w:rsid w:val="00D516FC"/>
    <w:rsid w:val="00E146DE"/>
    <w:rsid w:val="00EF1B82"/>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8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character" w:styleId="Hyperlink">
    <w:name w:val="Hyperlink"/>
    <w:basedOn w:val="DefaultParagraphFont"/>
    <w:uiPriority w:val="99"/>
    <w:unhideWhenUsed/>
    <w:rsid w:val="000D02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character" w:styleId="Hyperlink">
    <w:name w:val="Hyperlink"/>
    <w:basedOn w:val="DefaultParagraphFont"/>
    <w:uiPriority w:val="99"/>
    <w:unhideWhenUsed/>
    <w:rsid w:val="000D0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katieliu.ca" TargetMode="External"/><Relationship Id="rId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6D5AB66E549418D7382A5CF89BF77"/>
        <w:category>
          <w:name w:val="General"/>
          <w:gallery w:val="placeholder"/>
        </w:category>
        <w:types>
          <w:type w:val="bbPlcHdr"/>
        </w:types>
        <w:behaviors>
          <w:behavior w:val="content"/>
        </w:behaviors>
        <w:guid w:val="{0865E2C7-1352-6740-8EBC-F5DD1E541D15}"/>
      </w:docPartPr>
      <w:docPartBody>
        <w:p w:rsidR="009C096B" w:rsidRDefault="009C096B">
          <w:pPr>
            <w:pStyle w:val="51B6D5AB66E549418D7382A5CF89BF7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6B68784C527F44A62045C46437A121"/>
        <w:category>
          <w:name w:val="General"/>
          <w:gallery w:val="placeholder"/>
        </w:category>
        <w:types>
          <w:type w:val="bbPlcHdr"/>
        </w:types>
        <w:behaviors>
          <w:behavior w:val="content"/>
        </w:behaviors>
        <w:guid w:val="{760EC813-6701-794D-AAA5-8A0043AD3355}"/>
      </w:docPartPr>
      <w:docPartBody>
        <w:p w:rsidR="009C096B" w:rsidRDefault="009C096B">
          <w:pPr>
            <w:pStyle w:val="8D6B68784C527F44A62045C46437A121"/>
          </w:pPr>
          <w:r>
            <w:t>Lorem ipsum dolor</w:t>
          </w:r>
        </w:p>
      </w:docPartBody>
    </w:docPart>
    <w:docPart>
      <w:docPartPr>
        <w:name w:val="44CA9507A227A94E97D1555C7DEE8A66"/>
        <w:category>
          <w:name w:val="General"/>
          <w:gallery w:val="placeholder"/>
        </w:category>
        <w:types>
          <w:type w:val="bbPlcHdr"/>
        </w:types>
        <w:behaviors>
          <w:behavior w:val="content"/>
        </w:behaviors>
        <w:guid w:val="{D5266156-5309-DC49-8FFD-86D2F5A8AB92}"/>
      </w:docPartPr>
      <w:docPartBody>
        <w:p w:rsidR="009C096B" w:rsidRDefault="009C096B">
          <w:pPr>
            <w:pStyle w:val="44CA9507A227A94E97D1555C7DEE8A66"/>
          </w:pPr>
          <w:r>
            <w:t>Etiam cursus suscipit enim. Nulla facilisi. Integer eleifend diam eu diam. Donec dapibus enim sollicitudin nulla. Nam hendrerit. Nunc id nisi. Curabitur sed neque. Pellentesque placerat consequat pede.</w:t>
          </w:r>
        </w:p>
      </w:docPartBody>
    </w:docPart>
    <w:docPart>
      <w:docPartPr>
        <w:name w:val="8AE4A7AFF548A948B842CED4DCCF05D0"/>
        <w:category>
          <w:name w:val="General"/>
          <w:gallery w:val="placeholder"/>
        </w:category>
        <w:types>
          <w:type w:val="bbPlcHdr"/>
        </w:types>
        <w:behaviors>
          <w:behavior w:val="content"/>
        </w:behaviors>
        <w:guid w:val="{41D9997C-0678-3D43-A1DB-7EE89757C255}"/>
      </w:docPartPr>
      <w:docPartBody>
        <w:p w:rsidR="009C096B" w:rsidRDefault="009C096B">
          <w:pPr>
            <w:pStyle w:val="8AE4A7AFF548A948B842CED4DCCF05D0"/>
          </w:pPr>
          <w:r>
            <w:t>Lorem ipsum dolor</w:t>
          </w:r>
        </w:p>
      </w:docPartBody>
    </w:docPart>
    <w:docPart>
      <w:docPartPr>
        <w:name w:val="0AF4153135681144BAFEA6B9076A1F5D"/>
        <w:category>
          <w:name w:val="General"/>
          <w:gallery w:val="placeholder"/>
        </w:category>
        <w:types>
          <w:type w:val="bbPlcHdr"/>
        </w:types>
        <w:behaviors>
          <w:behavior w:val="content"/>
        </w:behaviors>
        <w:guid w:val="{D7FE05D8-DA89-AF48-93DB-455EC5AB0394}"/>
      </w:docPartPr>
      <w:docPartBody>
        <w:p w:rsidR="009C096B" w:rsidRDefault="009C096B">
          <w:pPr>
            <w:pStyle w:val="0AF4153135681144BAFEA6B9076A1F5D"/>
          </w:pPr>
          <w:r>
            <w:t>Etiam cursus suscipit enim. Nulla facilisi. Integer eleifend diam eu diam. Donec dapibus enim sollicitudin nulla. Nam hendrerit. Nunc id nisi. Curabitur sed neque. Pellentesque placerat consequat pede.</w:t>
          </w:r>
        </w:p>
      </w:docPartBody>
    </w:docPart>
    <w:docPart>
      <w:docPartPr>
        <w:name w:val="4C59AC012D3AAF4B8FBE914601BE9A18"/>
        <w:category>
          <w:name w:val="General"/>
          <w:gallery w:val="placeholder"/>
        </w:category>
        <w:types>
          <w:type w:val="bbPlcHdr"/>
        </w:types>
        <w:behaviors>
          <w:behavior w:val="content"/>
        </w:behaviors>
        <w:guid w:val="{54572EB6-FEEE-114F-9C4D-5D43A349D24D}"/>
      </w:docPartPr>
      <w:docPartBody>
        <w:p w:rsidR="009C096B" w:rsidRDefault="009C096B">
          <w:pPr>
            <w:pStyle w:val="4C59AC012D3AAF4B8FBE914601BE9A18"/>
          </w:pPr>
          <w:r>
            <w:t>Lorem ipsum dolor</w:t>
          </w:r>
        </w:p>
      </w:docPartBody>
    </w:docPart>
    <w:docPart>
      <w:docPartPr>
        <w:name w:val="6CD3CFDCE36F784EBC63CF714F67982B"/>
        <w:category>
          <w:name w:val="General"/>
          <w:gallery w:val="placeholder"/>
        </w:category>
        <w:types>
          <w:type w:val="bbPlcHdr"/>
        </w:types>
        <w:behaviors>
          <w:behavior w:val="content"/>
        </w:behaviors>
        <w:guid w:val="{1CAE349E-CE47-D74D-B389-98267B8BE1EC}"/>
      </w:docPartPr>
      <w:docPartBody>
        <w:p w:rsidR="009C096B" w:rsidRDefault="009C096B">
          <w:pPr>
            <w:pStyle w:val="6CD3CFDCE36F784EBC63CF714F67982B"/>
          </w:pPr>
          <w:r>
            <w:t>Etiam cursus suscipit enim. Nulla facilisi. Integer eleifend diam eu diam. Donec dapibus enim sollicitudin nulla. Nam hendrerit. Nunc id nisi. Curabitur sed neque. Pellentesque placerat consequat pede.</w:t>
          </w:r>
        </w:p>
      </w:docPartBody>
    </w:docPart>
    <w:docPart>
      <w:docPartPr>
        <w:name w:val="205B3437AF6BC4449278E68AEB586568"/>
        <w:category>
          <w:name w:val="General"/>
          <w:gallery w:val="placeholder"/>
        </w:category>
        <w:types>
          <w:type w:val="bbPlcHdr"/>
        </w:types>
        <w:behaviors>
          <w:behavior w:val="content"/>
        </w:behaviors>
        <w:guid w:val="{BFF2876A-F814-BE4A-8DAE-11BD54114CCC}"/>
      </w:docPartPr>
      <w:docPartBody>
        <w:p w:rsidR="009C096B" w:rsidRDefault="009C096B">
          <w:pPr>
            <w:pStyle w:val="205B3437AF6BC4449278E68AEB586568"/>
          </w:pPr>
          <w:r>
            <w:t>Aliquam dapibus.</w:t>
          </w:r>
        </w:p>
      </w:docPartBody>
    </w:docPart>
    <w:docPart>
      <w:docPartPr>
        <w:name w:val="F9E2752374DB2B42B67BA655E882F48B"/>
        <w:category>
          <w:name w:val="General"/>
          <w:gallery w:val="placeholder"/>
        </w:category>
        <w:types>
          <w:type w:val="bbPlcHdr"/>
        </w:types>
        <w:behaviors>
          <w:behavior w:val="content"/>
        </w:behaviors>
        <w:guid w:val="{03D8383F-D97C-764B-AF93-C87EF9881B46}"/>
      </w:docPartPr>
      <w:docPartBody>
        <w:p w:rsidR="009C096B" w:rsidRDefault="009C096B">
          <w:pPr>
            <w:pStyle w:val="F9E2752374DB2B42B67BA655E882F48B"/>
          </w:pPr>
          <w:r>
            <w:t>Aliquam dapibus.</w:t>
          </w:r>
        </w:p>
      </w:docPartBody>
    </w:docPart>
    <w:docPart>
      <w:docPartPr>
        <w:name w:val="825CD481E4BF8E40AFD7FAD1F6AB5603"/>
        <w:category>
          <w:name w:val="General"/>
          <w:gallery w:val="placeholder"/>
        </w:category>
        <w:types>
          <w:type w:val="bbPlcHdr"/>
        </w:types>
        <w:behaviors>
          <w:behavior w:val="content"/>
        </w:behaviors>
        <w:guid w:val="{2F385628-D573-0542-8A8B-08B031669496}"/>
      </w:docPartPr>
      <w:docPartBody>
        <w:p w:rsidR="009C096B" w:rsidRDefault="009C096B" w:rsidP="009C096B">
          <w:pPr>
            <w:pStyle w:val="825CD481E4BF8E40AFD7FAD1F6AB5603"/>
          </w:pPr>
          <w:r>
            <w:t>Lorem ipsum dolor</w:t>
          </w:r>
        </w:p>
      </w:docPartBody>
    </w:docPart>
    <w:docPart>
      <w:docPartPr>
        <w:name w:val="95D68199CEF0374A84FE508F30C80BD9"/>
        <w:category>
          <w:name w:val="General"/>
          <w:gallery w:val="placeholder"/>
        </w:category>
        <w:types>
          <w:type w:val="bbPlcHdr"/>
        </w:types>
        <w:behaviors>
          <w:behavior w:val="content"/>
        </w:behaviors>
        <w:guid w:val="{DE2A8601-0092-0B45-AB6F-B3D3C2C06183}"/>
      </w:docPartPr>
      <w:docPartBody>
        <w:p w:rsidR="009C096B" w:rsidRDefault="009C096B" w:rsidP="009C096B">
          <w:pPr>
            <w:pStyle w:val="95D68199CEF0374A84FE508F30C80BD9"/>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6B"/>
    <w:rsid w:val="009C096B"/>
    <w:rsid w:val="00C86E55"/>
    <w:rsid w:val="00D047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6D5AB66E549418D7382A5CF89BF77">
    <w:name w:val="51B6D5AB66E549418D7382A5CF89BF77"/>
  </w:style>
  <w:style w:type="paragraph" w:customStyle="1" w:styleId="8D6B68784C527F44A62045C46437A121">
    <w:name w:val="8D6B68784C527F44A62045C46437A121"/>
  </w:style>
  <w:style w:type="paragraph" w:customStyle="1" w:styleId="44CA9507A227A94E97D1555C7DEE8A66">
    <w:name w:val="44CA9507A227A94E97D1555C7DEE8A66"/>
  </w:style>
  <w:style w:type="paragraph" w:customStyle="1" w:styleId="8AE4A7AFF548A948B842CED4DCCF05D0">
    <w:name w:val="8AE4A7AFF548A948B842CED4DCCF05D0"/>
  </w:style>
  <w:style w:type="paragraph" w:customStyle="1" w:styleId="0AF4153135681144BAFEA6B9076A1F5D">
    <w:name w:val="0AF4153135681144BAFEA6B9076A1F5D"/>
  </w:style>
  <w:style w:type="paragraph" w:customStyle="1" w:styleId="4C59AC012D3AAF4B8FBE914601BE9A18">
    <w:name w:val="4C59AC012D3AAF4B8FBE914601BE9A18"/>
  </w:style>
  <w:style w:type="paragraph" w:customStyle="1" w:styleId="6CD3CFDCE36F784EBC63CF714F67982B">
    <w:name w:val="6CD3CFDCE36F784EBC63CF714F67982B"/>
  </w:style>
  <w:style w:type="paragraph" w:customStyle="1" w:styleId="205B3437AF6BC4449278E68AEB586568">
    <w:name w:val="205B3437AF6BC4449278E68AEB586568"/>
  </w:style>
  <w:style w:type="paragraph" w:customStyle="1" w:styleId="CA75155A1CF26646943C65144B7231C2">
    <w:name w:val="CA75155A1CF26646943C65144B7231C2"/>
  </w:style>
  <w:style w:type="paragraph" w:customStyle="1" w:styleId="F9E2752374DB2B42B67BA655E882F48B">
    <w:name w:val="F9E2752374DB2B42B67BA655E882F48B"/>
  </w:style>
  <w:style w:type="paragraph" w:customStyle="1" w:styleId="D659978C446ACB48B7303DAD5F233775">
    <w:name w:val="D659978C446ACB48B7303DAD5F233775"/>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909F0FD6CA5F949AADD2CF2D4418126">
    <w:name w:val="D909F0FD6CA5F949AADD2CF2D4418126"/>
  </w:style>
  <w:style w:type="paragraph" w:customStyle="1" w:styleId="825CD481E4BF8E40AFD7FAD1F6AB5603">
    <w:name w:val="825CD481E4BF8E40AFD7FAD1F6AB5603"/>
    <w:rsid w:val="009C096B"/>
  </w:style>
  <w:style w:type="paragraph" w:customStyle="1" w:styleId="95D68199CEF0374A84FE508F30C80BD9">
    <w:name w:val="95D68199CEF0374A84FE508F30C80BD9"/>
    <w:rsid w:val="009C09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6D5AB66E549418D7382A5CF89BF77">
    <w:name w:val="51B6D5AB66E549418D7382A5CF89BF77"/>
  </w:style>
  <w:style w:type="paragraph" w:customStyle="1" w:styleId="8D6B68784C527F44A62045C46437A121">
    <w:name w:val="8D6B68784C527F44A62045C46437A121"/>
  </w:style>
  <w:style w:type="paragraph" w:customStyle="1" w:styleId="44CA9507A227A94E97D1555C7DEE8A66">
    <w:name w:val="44CA9507A227A94E97D1555C7DEE8A66"/>
  </w:style>
  <w:style w:type="paragraph" w:customStyle="1" w:styleId="8AE4A7AFF548A948B842CED4DCCF05D0">
    <w:name w:val="8AE4A7AFF548A948B842CED4DCCF05D0"/>
  </w:style>
  <w:style w:type="paragraph" w:customStyle="1" w:styleId="0AF4153135681144BAFEA6B9076A1F5D">
    <w:name w:val="0AF4153135681144BAFEA6B9076A1F5D"/>
  </w:style>
  <w:style w:type="paragraph" w:customStyle="1" w:styleId="4C59AC012D3AAF4B8FBE914601BE9A18">
    <w:name w:val="4C59AC012D3AAF4B8FBE914601BE9A18"/>
  </w:style>
  <w:style w:type="paragraph" w:customStyle="1" w:styleId="6CD3CFDCE36F784EBC63CF714F67982B">
    <w:name w:val="6CD3CFDCE36F784EBC63CF714F67982B"/>
  </w:style>
  <w:style w:type="paragraph" w:customStyle="1" w:styleId="205B3437AF6BC4449278E68AEB586568">
    <w:name w:val="205B3437AF6BC4449278E68AEB586568"/>
  </w:style>
  <w:style w:type="paragraph" w:customStyle="1" w:styleId="CA75155A1CF26646943C65144B7231C2">
    <w:name w:val="CA75155A1CF26646943C65144B7231C2"/>
  </w:style>
  <w:style w:type="paragraph" w:customStyle="1" w:styleId="F9E2752374DB2B42B67BA655E882F48B">
    <w:name w:val="F9E2752374DB2B42B67BA655E882F48B"/>
  </w:style>
  <w:style w:type="paragraph" w:customStyle="1" w:styleId="D659978C446ACB48B7303DAD5F233775">
    <w:name w:val="D659978C446ACB48B7303DAD5F233775"/>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909F0FD6CA5F949AADD2CF2D4418126">
    <w:name w:val="D909F0FD6CA5F949AADD2CF2D4418126"/>
  </w:style>
  <w:style w:type="paragraph" w:customStyle="1" w:styleId="825CD481E4BF8E40AFD7FAD1F6AB5603">
    <w:name w:val="825CD481E4BF8E40AFD7FAD1F6AB5603"/>
    <w:rsid w:val="009C096B"/>
  </w:style>
  <w:style w:type="paragraph" w:customStyle="1" w:styleId="95D68199CEF0374A84FE508F30C80BD9">
    <w:name w:val="95D68199CEF0374A84FE508F30C80BD9"/>
    <w:rsid w:val="009C0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118</TotalTime>
  <Pages>1</Pages>
  <Words>304</Words>
  <Characters>1739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Liu</dc:creator>
  <cp:keywords/>
  <dc:description/>
  <cp:lastModifiedBy>Duo Liu</cp:lastModifiedBy>
  <cp:revision>25</cp:revision>
  <dcterms:created xsi:type="dcterms:W3CDTF">2017-08-28T14:29:00Z</dcterms:created>
  <dcterms:modified xsi:type="dcterms:W3CDTF">2017-09-21T01:16:00Z</dcterms:modified>
  <cp:category/>
</cp:coreProperties>
</file>